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ED219C" w:rsidRDefault="00ED219C" w:rsidP="00ED219C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A454169" wp14:editId="6DEB168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501015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661998" w:rsidP="00ED219C">
                                    <w:pPr>
                                      <w:pStyle w:val="Title"/>
                                    </w:pPr>
                                    <w:r>
                                      <w:t>Screenshoot Aplikasi CRUD</w:t>
                                    </w:r>
                                  </w:p>
                                </w:sdtContent>
                              </w:sdt>
                              <w:p w:rsidR="002163EE" w:rsidRDefault="00661998" w:rsidP="00ED219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19C">
                                      <w:t>Tugas pembuatan aplikasi crud dengan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541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259.3pt;margin-top:39.45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661998" w:rsidP="00ED219C">
                              <w:pPr>
                                <w:pStyle w:val="Title"/>
                              </w:pPr>
                              <w:r>
                                <w:t>Screenshoot Aplikasi CRUD</w:t>
                              </w:r>
                            </w:p>
                          </w:sdtContent>
                        </w:sdt>
                        <w:p w:rsidR="002163EE" w:rsidRDefault="00661998" w:rsidP="00ED219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219C">
                                <w:t>Tugas pembuatan aplikasi crud dengan php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0;margin-top:181.5pt;width:6in;height:244.5pt;z-index:251663360;mso-position-horizontal-relative:margin;mso-position-vertical-relative:margin">
                <v:imagedata r:id="rId10" o:title="halaman-login"/>
                <w10:wrap type="square" anchorx="margin" anchory="margin"/>
              </v:shape>
            </w:pic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ECB705C" wp14:editId="0DA2726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6130290</wp:posOffset>
                    </wp:positionV>
                    <wp:extent cx="3943350" cy="26479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661998" w:rsidP="00ED219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0103A4C410A409B8F4B50953B3587B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19C">
                                      <w:t>Ahmad Sanusi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B0B9A2F34F44C9CAE512B633F9538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19C">
                                      <w:t>Pemograman Internet 2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7394F9550654595901C89A91EF4339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D219C">
                                      <w:t>26 Juli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CB705C" id="Text Box 20" o:spid="_x0000_s1027" type="#_x0000_t202" style="position:absolute;margin-left:259.3pt;margin-top:482.7pt;width:310.5pt;height:20.85pt;z-index:251660288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" o:allowoverlap="f" filled="f" stroked="f" strokeweight=".5pt">
                    <v:textbox style="mso-fit-shape-to-text:t" inset="0,,0">
                      <w:txbxContent>
                        <w:p w:rsidR="002163EE" w:rsidRDefault="00661998" w:rsidP="00ED219C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30103A4C410A409B8F4B50953B3587B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219C">
                                <w:t>Ahmad Sanusi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BB0B9A2F34F44C9CAE512B633F9538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D219C">
                                <w:t>Pemograman Internet 2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7394F9550654595901C89A91EF4339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D219C">
                                <w:t>26 Juli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Default="00ED219C" w:rsidP="00ED219C">
      <w:pPr>
        <w:tabs>
          <w:tab w:val="left" w:pos="1050"/>
        </w:tabs>
      </w:pPr>
      <w:r>
        <w:tab/>
      </w:r>
    </w:p>
    <w:p w:rsidR="00ED219C" w:rsidRDefault="00ED219C" w:rsidP="00ED219C">
      <w:pPr>
        <w:tabs>
          <w:tab w:val="left" w:pos="1050"/>
        </w:tabs>
      </w:pPr>
    </w:p>
    <w:p w:rsidR="00ED219C" w:rsidRDefault="00ED219C" w:rsidP="00ED219C">
      <w:pPr>
        <w:tabs>
          <w:tab w:val="left" w:pos="1050"/>
        </w:tabs>
      </w:pPr>
    </w:p>
    <w:p w:rsidR="00ED219C" w:rsidRDefault="00ED219C" w:rsidP="00ED219C">
      <w:pPr>
        <w:pStyle w:val="ListParagraph"/>
        <w:numPr>
          <w:ilvl w:val="0"/>
          <w:numId w:val="10"/>
        </w:numPr>
        <w:tabs>
          <w:tab w:val="left" w:pos="1050"/>
        </w:tabs>
      </w:pPr>
      <w:r>
        <w:lastRenderedPageBreak/>
        <w:t>Halaman Depan (Login)</w:t>
      </w:r>
    </w:p>
    <w:p w:rsidR="00ED219C" w:rsidRPr="00ED219C" w:rsidRDefault="00ED219C" w:rsidP="00ED219C">
      <w:pPr>
        <w:tabs>
          <w:tab w:val="left" w:pos="1050"/>
        </w:tabs>
        <w:ind w:left="720"/>
        <w:jc w:val="center"/>
      </w:pPr>
      <w:r>
        <w:pict>
          <v:shape id="_x0000_i1032" type="#_x0000_t75" style="width:431.85pt;height:244.4pt">
            <v:imagedata r:id="rId10" o:title="halaman-login"/>
          </v:shape>
        </w:pict>
      </w:r>
    </w:p>
    <w:p w:rsidR="00ED219C" w:rsidRDefault="00ED219C" w:rsidP="00ED219C">
      <w:pPr>
        <w:pStyle w:val="ListParagraph"/>
        <w:numPr>
          <w:ilvl w:val="0"/>
          <w:numId w:val="10"/>
        </w:numPr>
      </w:pPr>
      <w:r>
        <w:t>Halaman Beranda (Home)</w:t>
      </w:r>
    </w:p>
    <w:p w:rsidR="00ED219C" w:rsidRDefault="00ED219C" w:rsidP="00ED219C">
      <w:pPr>
        <w:pStyle w:val="ListParagraph"/>
      </w:pPr>
    </w:p>
    <w:p w:rsidR="00ED219C" w:rsidRPr="00ED219C" w:rsidRDefault="00ED219C" w:rsidP="00ED219C">
      <w:pPr>
        <w:pStyle w:val="ListParagraph"/>
        <w:jc w:val="center"/>
      </w:pPr>
      <w:r>
        <w:pict>
          <v:shape id="_x0000_i1033" type="#_x0000_t75" style="width:431.85pt;height:244.4pt">
            <v:imagedata r:id="rId11" o:title="halaman-beranda"/>
          </v:shape>
        </w:pict>
      </w:r>
    </w:p>
    <w:p w:rsidR="00ED219C" w:rsidRDefault="00ED219C" w:rsidP="00ED219C"/>
    <w:p w:rsidR="00ED219C" w:rsidRPr="00ED219C" w:rsidRDefault="00ED219C" w:rsidP="00ED219C"/>
    <w:p w:rsidR="00ED219C" w:rsidRPr="00ED219C" w:rsidRDefault="00ED219C" w:rsidP="00ED219C"/>
    <w:p w:rsidR="00ED219C" w:rsidRPr="00ED219C" w:rsidRDefault="00ED219C" w:rsidP="00ED219C">
      <w:pPr>
        <w:pStyle w:val="ListParagraph"/>
        <w:numPr>
          <w:ilvl w:val="0"/>
          <w:numId w:val="10"/>
        </w:numPr>
      </w:pPr>
      <w:r>
        <w:lastRenderedPageBreak/>
        <w:t xml:space="preserve">Halaman Daftar Warga </w:t>
      </w:r>
    </w:p>
    <w:p w:rsidR="00ED219C" w:rsidRPr="00ED219C" w:rsidRDefault="00ED219C" w:rsidP="00ED219C">
      <w:pPr>
        <w:jc w:val="center"/>
      </w:pPr>
      <w:r>
        <w:pict>
          <v:shape id="_x0000_i1034" type="#_x0000_t75" style="width:431.85pt;height:244.4pt">
            <v:imagedata r:id="rId12" o:title="halaman-list-warga"/>
          </v:shape>
        </w:pict>
      </w:r>
    </w:p>
    <w:p w:rsidR="00ED219C" w:rsidRPr="00ED219C" w:rsidRDefault="00ED219C" w:rsidP="00ED219C"/>
    <w:p w:rsidR="00ED219C" w:rsidRDefault="00ED219C" w:rsidP="00ED219C">
      <w:pPr>
        <w:pStyle w:val="ListParagraph"/>
        <w:numPr>
          <w:ilvl w:val="0"/>
          <w:numId w:val="10"/>
        </w:numPr>
      </w:pPr>
      <w:r>
        <w:t>Halaman Tambah Warga (Create)</w:t>
      </w:r>
    </w:p>
    <w:p w:rsidR="00ED219C" w:rsidRDefault="00ED219C" w:rsidP="00ED219C">
      <w:pPr>
        <w:pStyle w:val="ListParagraph"/>
      </w:pPr>
    </w:p>
    <w:p w:rsidR="00ED219C" w:rsidRPr="00ED219C" w:rsidRDefault="00ED219C" w:rsidP="00ED219C">
      <w:pPr>
        <w:pStyle w:val="ListParagraph"/>
      </w:pPr>
      <w:r>
        <w:pict>
          <v:shape id="_x0000_i1035" type="#_x0000_t75" style="width:431.85pt;height:244.4pt">
            <v:imagedata r:id="rId13" o:title="halaman-tambah-data-warga"/>
          </v:shape>
        </w:pict>
      </w:r>
    </w:p>
    <w:p w:rsidR="00ED219C" w:rsidRPr="00ED219C" w:rsidRDefault="00ED219C" w:rsidP="00ED219C"/>
    <w:p w:rsidR="00ED219C" w:rsidRPr="00ED219C" w:rsidRDefault="00ED219C" w:rsidP="00ED219C"/>
    <w:p w:rsidR="00ED219C" w:rsidRDefault="00ED219C" w:rsidP="00ED219C">
      <w:pPr>
        <w:pStyle w:val="ListParagraph"/>
        <w:numPr>
          <w:ilvl w:val="0"/>
          <w:numId w:val="10"/>
        </w:numPr>
      </w:pPr>
      <w:r>
        <w:lastRenderedPageBreak/>
        <w:t>Halaman Edit Data Warga (Update)</w:t>
      </w:r>
    </w:p>
    <w:p w:rsidR="00ED219C" w:rsidRDefault="00ED219C" w:rsidP="00ED219C">
      <w:pPr>
        <w:pStyle w:val="ListParagraph"/>
      </w:pPr>
    </w:p>
    <w:p w:rsidR="00ED219C" w:rsidRPr="00ED219C" w:rsidRDefault="00ED219C" w:rsidP="00ED219C">
      <w:pPr>
        <w:pStyle w:val="ListParagraph"/>
      </w:pPr>
      <w:r>
        <w:pict>
          <v:shape id="_x0000_i1036" type="#_x0000_t75" style="width:431.85pt;height:244.4pt">
            <v:imagedata r:id="rId13" o:title="halaman-tambah-data-warga"/>
          </v:shape>
        </w:pict>
      </w:r>
    </w:p>
    <w:p w:rsidR="00ED219C" w:rsidRPr="00ED219C" w:rsidRDefault="00ED219C" w:rsidP="00ED219C"/>
    <w:p w:rsidR="00ED219C" w:rsidRDefault="00ED219C" w:rsidP="00ED219C">
      <w:pPr>
        <w:pStyle w:val="ListParagraph"/>
        <w:numPr>
          <w:ilvl w:val="0"/>
          <w:numId w:val="10"/>
        </w:numPr>
      </w:pPr>
      <w:r>
        <w:t>Halaman Delete Warga</w:t>
      </w:r>
    </w:p>
    <w:p w:rsidR="00ED219C" w:rsidRDefault="00ED219C" w:rsidP="00ED219C">
      <w:pPr>
        <w:pStyle w:val="ListParagraph"/>
      </w:pPr>
    </w:p>
    <w:p w:rsidR="00ED219C" w:rsidRPr="00ED219C" w:rsidRDefault="00ED219C" w:rsidP="00ED219C">
      <w:pPr>
        <w:pStyle w:val="ListParagraph"/>
      </w:pPr>
      <w:r>
        <w:pict>
          <v:shape id="_x0000_i1037" type="#_x0000_t75" style="width:431.9pt;height:244.6pt">
            <v:imagedata r:id="rId14" o:title="konfirmasi-hapus-data"/>
          </v:shape>
        </w:pict>
      </w:r>
    </w:p>
    <w:p w:rsidR="00ED219C" w:rsidRPr="00ED219C" w:rsidRDefault="00ED219C" w:rsidP="00ED219C"/>
    <w:p w:rsidR="00ED219C" w:rsidRPr="00ED219C" w:rsidRDefault="00ED219C" w:rsidP="00ED219C"/>
    <w:p w:rsidR="00ED219C" w:rsidRDefault="00ED219C" w:rsidP="00ED219C">
      <w:pPr>
        <w:pStyle w:val="ListParagraph"/>
        <w:numPr>
          <w:ilvl w:val="0"/>
          <w:numId w:val="10"/>
        </w:numPr>
      </w:pPr>
      <w:r>
        <w:lastRenderedPageBreak/>
        <w:t>Halaman Pencarian</w:t>
      </w:r>
    </w:p>
    <w:p w:rsidR="00ED219C" w:rsidRDefault="00ED219C" w:rsidP="00ED219C">
      <w:pPr>
        <w:pStyle w:val="ListParagraph"/>
      </w:pPr>
    </w:p>
    <w:p w:rsidR="00ED219C" w:rsidRDefault="00ED219C" w:rsidP="00ED219C">
      <w:pPr>
        <w:pStyle w:val="ListParagraph"/>
      </w:pPr>
      <w:r>
        <w:pict>
          <v:shape id="_x0000_i1038" type="#_x0000_t75" style="width:431.85pt;height:244.4pt">
            <v:imagedata r:id="rId15" o:title="halaman-pencarian"/>
          </v:shape>
        </w:pict>
      </w:r>
    </w:p>
    <w:p w:rsidR="00ED219C" w:rsidRPr="00ED219C" w:rsidRDefault="00ED219C" w:rsidP="00ED219C">
      <w:pPr>
        <w:pStyle w:val="ListParagraph"/>
      </w:pPr>
    </w:p>
    <w:p w:rsidR="002163EE" w:rsidRDefault="00661998" w:rsidP="00ED219C">
      <w:pPr>
        <w:pStyle w:val="ListParagraph"/>
        <w:numPr>
          <w:ilvl w:val="0"/>
          <w:numId w:val="10"/>
        </w:numPr>
      </w:pPr>
      <w:r>
        <w:t>Notifikasi data berhasil disimpan</w:t>
      </w:r>
    </w:p>
    <w:p w:rsidR="00661998" w:rsidRDefault="00661998" w:rsidP="00661998">
      <w:pPr>
        <w:ind w:left="720"/>
      </w:pPr>
      <w:r>
        <w:pict>
          <v:shape id="_x0000_i1040" type="#_x0000_t75" style="width:431.85pt;height:244.4pt">
            <v:imagedata r:id="rId16" o:title="notifikasi-berhasil"/>
          </v:shape>
        </w:pict>
      </w:r>
    </w:p>
    <w:p w:rsidR="00661998" w:rsidRDefault="00661998" w:rsidP="00661998">
      <w:pPr>
        <w:ind w:left="720"/>
      </w:pPr>
    </w:p>
    <w:p w:rsidR="00661998" w:rsidRDefault="00661998" w:rsidP="00661998">
      <w:pPr>
        <w:ind w:left="720"/>
      </w:pPr>
    </w:p>
    <w:p w:rsidR="00661998" w:rsidRDefault="00661998" w:rsidP="00661998">
      <w:pPr>
        <w:ind w:left="720"/>
      </w:pPr>
    </w:p>
    <w:p w:rsidR="00661998" w:rsidRDefault="00661998" w:rsidP="00ED219C">
      <w:pPr>
        <w:pStyle w:val="ListParagraph"/>
        <w:numPr>
          <w:ilvl w:val="0"/>
          <w:numId w:val="10"/>
        </w:numPr>
      </w:pPr>
      <w:r>
        <w:lastRenderedPageBreak/>
        <w:t>Konfirmasi Keluar</w:t>
      </w:r>
    </w:p>
    <w:p w:rsidR="00ED219C" w:rsidRDefault="00ED219C" w:rsidP="00ED219C">
      <w:pPr>
        <w:pStyle w:val="ListParagraph"/>
      </w:pPr>
    </w:p>
    <w:p w:rsidR="00ED219C" w:rsidRPr="00ED219C" w:rsidRDefault="00ED219C" w:rsidP="00ED219C">
      <w:pPr>
        <w:pStyle w:val="ListParagraph"/>
      </w:pPr>
      <w:bookmarkStart w:id="5" w:name="_GoBack"/>
      <w:r>
        <w:pict>
          <v:shape id="_x0000_i1039" type="#_x0000_t75" style="width:431.2pt;height:245.1pt">
            <v:imagedata r:id="rId17" o:title="konfirmasi-keluar"/>
          </v:shape>
        </w:pict>
      </w:r>
      <w:bookmarkEnd w:id="5"/>
    </w:p>
    <w:sectPr w:rsidR="00ED219C" w:rsidRPr="00ED219C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9C" w:rsidRDefault="00ED219C">
      <w:pPr>
        <w:spacing w:before="0" w:after="0" w:line="240" w:lineRule="auto"/>
      </w:pPr>
      <w:r>
        <w:separator/>
      </w:r>
    </w:p>
  </w:endnote>
  <w:endnote w:type="continuationSeparator" w:id="0">
    <w:p w:rsidR="00ED219C" w:rsidRDefault="00ED2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6199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9C" w:rsidRDefault="00ED219C">
      <w:pPr>
        <w:spacing w:before="0" w:after="0" w:line="240" w:lineRule="auto"/>
      </w:pPr>
      <w:r>
        <w:separator/>
      </w:r>
    </w:p>
  </w:footnote>
  <w:footnote w:type="continuationSeparator" w:id="0">
    <w:p w:rsidR="00ED219C" w:rsidRDefault="00ED21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E56D1C"/>
    <w:multiLevelType w:val="hybridMultilevel"/>
    <w:tmpl w:val="ABB0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2F76"/>
    <w:multiLevelType w:val="hybridMultilevel"/>
    <w:tmpl w:val="A7E8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54D8"/>
    <w:multiLevelType w:val="hybridMultilevel"/>
    <w:tmpl w:val="3B66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2BE4"/>
    <w:multiLevelType w:val="hybridMultilevel"/>
    <w:tmpl w:val="1B6E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9C"/>
    <w:rsid w:val="002163EE"/>
    <w:rsid w:val="003806E6"/>
    <w:rsid w:val="00661998"/>
    <w:rsid w:val="006704D8"/>
    <w:rsid w:val="00E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5453F8F-CDA5-49E2-9D78-2DB62A6C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ED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103A4C410A409B8F4B50953B358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7F53-C2FE-4A5D-964B-BEEA5403CABC}"/>
      </w:docPartPr>
      <w:docPartBody>
        <w:p w:rsidR="00000000" w:rsidRDefault="000F4A53">
          <w:pPr>
            <w:pStyle w:val="30103A4C410A409B8F4B50953B3587B1"/>
          </w:pPr>
          <w:r>
            <w:t>[Name]</w:t>
          </w:r>
        </w:p>
      </w:docPartBody>
    </w:docPart>
    <w:docPart>
      <w:docPartPr>
        <w:name w:val="BB0B9A2F34F44C9CAE512B633F953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E22FC-4861-4EC4-AE85-6263167F14D7}"/>
      </w:docPartPr>
      <w:docPartBody>
        <w:p w:rsidR="00000000" w:rsidRDefault="000F4A53">
          <w:pPr>
            <w:pStyle w:val="BB0B9A2F34F44C9CAE512B633F9538ED"/>
          </w:pPr>
          <w:r>
            <w:t>[Course Title]</w:t>
          </w:r>
        </w:p>
      </w:docPartBody>
    </w:docPart>
    <w:docPart>
      <w:docPartPr>
        <w:name w:val="87394F9550654595901C89A91EF4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DCFD3-DFDE-4EF1-A4E4-295C57108030}"/>
      </w:docPartPr>
      <w:docPartBody>
        <w:p w:rsidR="00000000" w:rsidRDefault="000F4A53">
          <w:pPr>
            <w:pStyle w:val="87394F9550654595901C89A91EF4339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34AC04F7AD9409EB3BFA7AA7A055B2C">
    <w:name w:val="334AC04F7AD9409EB3BFA7AA7A055B2C"/>
  </w:style>
  <w:style w:type="paragraph" w:customStyle="1" w:styleId="30103A4C410A409B8F4B50953B3587B1">
    <w:name w:val="30103A4C410A409B8F4B50953B3587B1"/>
  </w:style>
  <w:style w:type="paragraph" w:customStyle="1" w:styleId="BB0B9A2F34F44C9CAE512B633F9538ED">
    <w:name w:val="BB0B9A2F34F44C9CAE512B633F9538ED"/>
  </w:style>
  <w:style w:type="paragraph" w:customStyle="1" w:styleId="87394F9550654595901C89A91EF43398">
    <w:name w:val="87394F9550654595901C89A91EF43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26 Juli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44C97-691F-446A-A635-46F8D504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6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Screenshoot Aplikasi CRUD</dc:title>
  <dc:subject>Tugas pembuatan aplikasi crud dengan php</dc:subject>
  <dc:creator>Ahmad Sanusi</dc:creator>
  <cp:keywords>Pemograman Internet 2</cp:keywords>
  <cp:lastModifiedBy>Ahmad Sanusi</cp:lastModifiedBy>
  <cp:revision>1</cp:revision>
  <dcterms:created xsi:type="dcterms:W3CDTF">2016-07-26T13:29:00Z</dcterms:created>
  <dcterms:modified xsi:type="dcterms:W3CDTF">2016-07-26T13:44:00Z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